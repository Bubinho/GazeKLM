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CD0648" w14:textId="77777777" w:rsidR="007823D1" w:rsidRDefault="002629C9">
      <w:pPr>
        <w:pStyle w:val="Nagwek1"/>
        <w:jc w:val="center"/>
      </w:pPr>
      <w:r>
        <w:t>Title of Study</w:t>
      </w:r>
    </w:p>
    <w:p w14:paraId="1F76CA5B" w14:textId="77777777" w:rsidR="007823D1" w:rsidRDefault="002629C9">
      <w:pPr>
        <w:pStyle w:val="Nagwek21"/>
        <w:jc w:val="center"/>
      </w:pPr>
      <w:r>
        <w:t>Study design document</w:t>
      </w:r>
    </w:p>
    <w:p w14:paraId="2B3DC280" w14:textId="77777777" w:rsidR="007823D1" w:rsidRDefault="007823D1">
      <w:pPr>
        <w:pStyle w:val="Tre"/>
      </w:pPr>
    </w:p>
    <w:p w14:paraId="7B5B803D" w14:textId="77777777" w:rsidR="007823D1" w:rsidRDefault="002629C9">
      <w:pPr>
        <w:pStyle w:val="Nagwek31"/>
        <w:numPr>
          <w:ilvl w:val="0"/>
          <w:numId w:val="3"/>
        </w:numPr>
        <w:rPr>
          <w:rFonts w:eastAsia="Helvetica Light" w:hAnsi="Helvetica Light" w:cs="Helvetica Light"/>
        </w:rPr>
      </w:pPr>
      <w:r>
        <w:t>Purpose of study (Research hypothesis)</w:t>
      </w:r>
    </w:p>
    <w:p w14:paraId="005398E7" w14:textId="77777777" w:rsidR="007823D1" w:rsidRDefault="007823D1">
      <w:pPr>
        <w:pStyle w:val="Tre"/>
        <w:rPr>
          <w:sz w:val="24"/>
          <w:szCs w:val="24"/>
        </w:rPr>
      </w:pPr>
    </w:p>
    <w:p w14:paraId="221D8965" w14:textId="77777777" w:rsidR="007823D1" w:rsidRDefault="002629C9">
      <w:pPr>
        <w:pStyle w:val="Nagwek31"/>
        <w:numPr>
          <w:ilvl w:val="0"/>
          <w:numId w:val="3"/>
        </w:numPr>
        <w:rPr>
          <w:rFonts w:eastAsia="Helvetica Light" w:hAnsi="Helvetica Light" w:cs="Helvetica Light"/>
        </w:rPr>
      </w:pPr>
      <w:r>
        <w:t>Participant profile</w:t>
      </w:r>
    </w:p>
    <w:p w14:paraId="622CB95D" w14:textId="77777777" w:rsidR="007823D1" w:rsidRDefault="007823D1">
      <w:pPr>
        <w:pStyle w:val="Tre"/>
        <w:rPr>
          <w:sz w:val="24"/>
          <w:szCs w:val="24"/>
        </w:rPr>
      </w:pPr>
    </w:p>
    <w:p w14:paraId="68D00C8F" w14:textId="77777777" w:rsidR="007823D1" w:rsidRDefault="002629C9">
      <w:pPr>
        <w:pStyle w:val="Nagwek31"/>
        <w:numPr>
          <w:ilvl w:val="0"/>
          <w:numId w:val="3"/>
        </w:numPr>
        <w:rPr>
          <w:rFonts w:eastAsia="Helvetica Light" w:hAnsi="Helvetica Light" w:cs="Helvetica Light"/>
        </w:rPr>
      </w:pPr>
      <w:r>
        <w:t>Methodology</w:t>
      </w:r>
    </w:p>
    <w:p w14:paraId="107EB9BF" w14:textId="77777777" w:rsidR="007823D1" w:rsidRDefault="007823D1">
      <w:pPr>
        <w:pStyle w:val="Tre"/>
        <w:rPr>
          <w:sz w:val="24"/>
          <w:szCs w:val="24"/>
        </w:rPr>
      </w:pPr>
    </w:p>
    <w:p w14:paraId="68A88829" w14:textId="77777777" w:rsidR="007823D1" w:rsidRDefault="002629C9">
      <w:pPr>
        <w:pStyle w:val="Tre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Variables:</w:t>
      </w:r>
    </w:p>
    <w:tbl>
      <w:tblPr>
        <w:tblW w:w="963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4815"/>
        <w:gridCol w:w="4816"/>
      </w:tblGrid>
      <w:tr w:rsidR="007823D1" w14:paraId="6FF4CBBA" w14:textId="77777777">
        <w:trPr>
          <w:trHeight w:val="279"/>
          <w:tblHeader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C7A71" w14:textId="77777777" w:rsidR="007823D1" w:rsidRDefault="002629C9">
            <w:pPr>
              <w:pStyle w:val="Styltabeli1"/>
            </w:pPr>
            <w:r>
              <w:rPr>
                <w:rFonts w:eastAsia="Arial Unicode MS" w:hAnsi="Arial Unicode MS" w:cs="Arial Unicode MS"/>
              </w:rPr>
              <w:t>Independent variables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209F4" w14:textId="77777777" w:rsidR="007823D1" w:rsidRDefault="002629C9">
            <w:pPr>
              <w:pStyle w:val="Styltabeli1"/>
            </w:pPr>
            <w:r>
              <w:rPr>
                <w:rFonts w:eastAsia="Arial Unicode MS" w:hAnsi="Arial Unicode MS" w:cs="Arial Unicode MS"/>
              </w:rPr>
              <w:t>Dependent variables</w:t>
            </w:r>
          </w:p>
        </w:tc>
      </w:tr>
      <w:tr w:rsidR="007823D1" w14:paraId="70D2BD50" w14:textId="77777777">
        <w:tblPrEx>
          <w:shd w:val="clear" w:color="auto" w:fill="auto"/>
        </w:tblPrEx>
        <w:trPr>
          <w:trHeight w:val="279"/>
        </w:trPr>
        <w:tc>
          <w:tcPr>
            <w:tcW w:w="481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8829A" w14:textId="77777777" w:rsidR="007823D1" w:rsidRDefault="007823D1"/>
        </w:tc>
        <w:tc>
          <w:tcPr>
            <w:tcW w:w="481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7144E" w14:textId="77777777" w:rsidR="007823D1" w:rsidRDefault="007823D1"/>
        </w:tc>
      </w:tr>
      <w:tr w:rsidR="007823D1" w14:paraId="6065CCBA" w14:textId="77777777">
        <w:tblPrEx>
          <w:shd w:val="clear" w:color="auto" w:fill="auto"/>
        </w:tblPrEx>
        <w:trPr>
          <w:trHeight w:val="279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5A31E" w14:textId="77777777" w:rsidR="007823D1" w:rsidRDefault="007823D1"/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F95E1" w14:textId="77777777" w:rsidR="007823D1" w:rsidRDefault="007823D1"/>
        </w:tc>
      </w:tr>
      <w:tr w:rsidR="007823D1" w14:paraId="4AB2AF42" w14:textId="77777777">
        <w:tblPrEx>
          <w:shd w:val="clear" w:color="auto" w:fill="auto"/>
        </w:tblPrEx>
        <w:trPr>
          <w:trHeight w:val="279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BDC4E" w14:textId="77777777" w:rsidR="007823D1" w:rsidRDefault="007823D1"/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EF62EC" w14:textId="77777777" w:rsidR="007823D1" w:rsidRDefault="007823D1"/>
        </w:tc>
      </w:tr>
      <w:tr w:rsidR="007823D1" w14:paraId="3907AE9B" w14:textId="77777777">
        <w:tblPrEx>
          <w:shd w:val="clear" w:color="auto" w:fill="auto"/>
        </w:tblPrEx>
        <w:trPr>
          <w:trHeight w:val="279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A414E" w14:textId="77777777" w:rsidR="007823D1" w:rsidRDefault="007823D1"/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82E5E" w14:textId="77777777" w:rsidR="007823D1" w:rsidRDefault="007823D1"/>
        </w:tc>
      </w:tr>
    </w:tbl>
    <w:p w14:paraId="76C23DDB" w14:textId="77777777" w:rsidR="007823D1" w:rsidRDefault="007823D1">
      <w:pPr>
        <w:pStyle w:val="Tre"/>
        <w:rPr>
          <w:sz w:val="24"/>
          <w:szCs w:val="24"/>
        </w:rPr>
      </w:pPr>
    </w:p>
    <w:p w14:paraId="14CBFAB0" w14:textId="77777777" w:rsidR="007823D1" w:rsidRDefault="002629C9">
      <w:pPr>
        <w:pStyle w:val="Nagwek31"/>
        <w:numPr>
          <w:ilvl w:val="0"/>
          <w:numId w:val="3"/>
        </w:numPr>
        <w:rPr>
          <w:rFonts w:eastAsia="Helvetica Light" w:hAnsi="Helvetica Light" w:cs="Helvetica Light"/>
        </w:rPr>
      </w:pPr>
      <w:r>
        <w:t>Timeline</w:t>
      </w:r>
    </w:p>
    <w:p w14:paraId="705CFCCA" w14:textId="77777777" w:rsidR="007823D1" w:rsidRDefault="002629C9">
      <w:pPr>
        <w:pStyle w:val="Tre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Timeline of each task:</w:t>
      </w:r>
    </w:p>
    <w:tbl>
      <w:tblPr>
        <w:tblW w:w="704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4815"/>
        <w:gridCol w:w="2232"/>
      </w:tblGrid>
      <w:tr w:rsidR="007823D1" w14:paraId="2E9E05AD" w14:textId="77777777">
        <w:trPr>
          <w:trHeight w:val="279"/>
          <w:tblHeader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5ABCD5" w14:textId="77777777" w:rsidR="007823D1" w:rsidRDefault="002629C9">
            <w:pPr>
              <w:pStyle w:val="Styltabeli1"/>
            </w:pPr>
            <w:r>
              <w:rPr>
                <w:rFonts w:eastAsia="Arial Unicode MS" w:hAnsi="Arial Unicode MS" w:cs="Arial Unicode MS"/>
              </w:rPr>
              <w:t>Subject</w:t>
            </w:r>
          </w:p>
        </w:tc>
        <w:tc>
          <w:tcPr>
            <w:tcW w:w="223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AFD23" w14:textId="77777777" w:rsidR="007823D1" w:rsidRDefault="002629C9">
            <w:pPr>
              <w:pStyle w:val="Styltabeli1"/>
            </w:pPr>
            <w:r>
              <w:rPr>
                <w:rFonts w:eastAsia="Arial Unicode MS" w:hAnsi="Arial Unicode MS" w:cs="Arial Unicode MS"/>
              </w:rPr>
              <w:t>Time</w:t>
            </w:r>
          </w:p>
        </w:tc>
      </w:tr>
      <w:tr w:rsidR="007823D1" w14:paraId="55E96E86" w14:textId="77777777">
        <w:tblPrEx>
          <w:shd w:val="clear" w:color="auto" w:fill="auto"/>
        </w:tblPrEx>
        <w:trPr>
          <w:trHeight w:val="279"/>
        </w:trPr>
        <w:tc>
          <w:tcPr>
            <w:tcW w:w="481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C8F24" w14:textId="77777777" w:rsidR="007823D1" w:rsidRDefault="007823D1"/>
        </w:tc>
        <w:tc>
          <w:tcPr>
            <w:tcW w:w="223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C5B5A" w14:textId="77777777" w:rsidR="007823D1" w:rsidRDefault="007823D1"/>
        </w:tc>
      </w:tr>
      <w:tr w:rsidR="007823D1" w14:paraId="02BFD7B0" w14:textId="77777777">
        <w:tblPrEx>
          <w:shd w:val="clear" w:color="auto" w:fill="auto"/>
        </w:tblPrEx>
        <w:trPr>
          <w:trHeight w:val="279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41FAEB" w14:textId="77777777" w:rsidR="007823D1" w:rsidRDefault="007823D1"/>
        </w:tc>
        <w:tc>
          <w:tcPr>
            <w:tcW w:w="2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440D52" w14:textId="77777777" w:rsidR="007823D1" w:rsidRDefault="007823D1"/>
        </w:tc>
      </w:tr>
      <w:tr w:rsidR="007823D1" w14:paraId="5350BC5D" w14:textId="77777777">
        <w:tblPrEx>
          <w:shd w:val="clear" w:color="auto" w:fill="auto"/>
        </w:tblPrEx>
        <w:trPr>
          <w:trHeight w:val="279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226B3" w14:textId="77777777" w:rsidR="007823D1" w:rsidRDefault="007823D1"/>
        </w:tc>
        <w:tc>
          <w:tcPr>
            <w:tcW w:w="2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35780" w14:textId="77777777" w:rsidR="007823D1" w:rsidRDefault="007823D1"/>
        </w:tc>
      </w:tr>
      <w:tr w:rsidR="007823D1" w14:paraId="66E871E9" w14:textId="77777777">
        <w:tblPrEx>
          <w:shd w:val="clear" w:color="auto" w:fill="auto"/>
        </w:tblPrEx>
        <w:trPr>
          <w:trHeight w:val="279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72728" w14:textId="77777777" w:rsidR="007823D1" w:rsidRDefault="007823D1"/>
        </w:tc>
        <w:tc>
          <w:tcPr>
            <w:tcW w:w="2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60E89" w14:textId="77777777" w:rsidR="007823D1" w:rsidRDefault="007823D1"/>
        </w:tc>
      </w:tr>
      <w:tr w:rsidR="007823D1" w14:paraId="6115A24F" w14:textId="77777777">
        <w:tblPrEx>
          <w:shd w:val="clear" w:color="auto" w:fill="auto"/>
        </w:tblPrEx>
        <w:trPr>
          <w:trHeight w:val="279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6F72B" w14:textId="77777777" w:rsidR="007823D1" w:rsidRDefault="007823D1"/>
        </w:tc>
        <w:tc>
          <w:tcPr>
            <w:tcW w:w="2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532AB" w14:textId="77777777" w:rsidR="007823D1" w:rsidRDefault="007823D1"/>
        </w:tc>
      </w:tr>
      <w:tr w:rsidR="007823D1" w14:paraId="06E4BAF3" w14:textId="77777777">
        <w:tblPrEx>
          <w:shd w:val="clear" w:color="auto" w:fill="auto"/>
        </w:tblPrEx>
        <w:trPr>
          <w:trHeight w:val="279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0A8E3" w14:textId="77777777" w:rsidR="007823D1" w:rsidRDefault="007823D1"/>
        </w:tc>
        <w:tc>
          <w:tcPr>
            <w:tcW w:w="2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BCD6E" w14:textId="77777777" w:rsidR="007823D1" w:rsidRDefault="007823D1"/>
        </w:tc>
      </w:tr>
      <w:tr w:rsidR="007823D1" w14:paraId="5F2D67DF" w14:textId="77777777">
        <w:tblPrEx>
          <w:shd w:val="clear" w:color="auto" w:fill="auto"/>
        </w:tblPrEx>
        <w:trPr>
          <w:trHeight w:val="279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4A26B" w14:textId="77777777" w:rsidR="007823D1" w:rsidRDefault="007823D1"/>
        </w:tc>
        <w:tc>
          <w:tcPr>
            <w:tcW w:w="2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7A7CE" w14:textId="77777777" w:rsidR="007823D1" w:rsidRDefault="007823D1"/>
        </w:tc>
      </w:tr>
      <w:tr w:rsidR="007823D1" w14:paraId="2437E169" w14:textId="77777777">
        <w:tblPrEx>
          <w:shd w:val="clear" w:color="auto" w:fill="auto"/>
        </w:tblPrEx>
        <w:trPr>
          <w:trHeight w:val="279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F6AE46" w14:textId="77777777" w:rsidR="007823D1" w:rsidRDefault="007823D1"/>
        </w:tc>
        <w:tc>
          <w:tcPr>
            <w:tcW w:w="2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8B295" w14:textId="77777777" w:rsidR="007823D1" w:rsidRDefault="007823D1"/>
        </w:tc>
      </w:tr>
    </w:tbl>
    <w:p w14:paraId="0ECF468C" w14:textId="77777777" w:rsidR="007823D1" w:rsidRDefault="007823D1">
      <w:pPr>
        <w:pStyle w:val="Tre"/>
        <w:rPr>
          <w:sz w:val="24"/>
          <w:szCs w:val="24"/>
        </w:rPr>
      </w:pPr>
    </w:p>
    <w:p w14:paraId="40D234B0" w14:textId="77777777" w:rsidR="007823D1" w:rsidRDefault="002629C9">
      <w:pPr>
        <w:pStyle w:val="Tre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Timeline of experiment:</w:t>
      </w:r>
    </w:p>
    <w:tbl>
      <w:tblPr>
        <w:tblW w:w="1001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337"/>
        <w:gridCol w:w="1446"/>
        <w:gridCol w:w="1446"/>
        <w:gridCol w:w="1448"/>
        <w:gridCol w:w="1446"/>
        <w:gridCol w:w="1446"/>
        <w:gridCol w:w="1448"/>
      </w:tblGrid>
      <w:tr w:rsidR="007823D1" w14:paraId="453575D5" w14:textId="77777777">
        <w:trPr>
          <w:trHeight w:val="279"/>
          <w:tblHeader/>
        </w:trPr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C16E2" w14:textId="77777777" w:rsidR="007823D1" w:rsidRDefault="002629C9">
            <w:pPr>
              <w:pStyle w:val="Styltabeli1"/>
            </w:pPr>
            <w:r>
              <w:rPr>
                <w:rFonts w:eastAsia="Arial Unicode MS" w:hAnsi="Arial Unicode MS" w:cs="Arial Unicode MS"/>
              </w:rPr>
              <w:t>Hour</w:t>
            </w:r>
          </w:p>
        </w:tc>
        <w:tc>
          <w:tcPr>
            <w:tcW w:w="4340" w:type="dxa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6B8DD" w14:textId="77777777" w:rsidR="007823D1" w:rsidRDefault="002629C9">
            <w:pPr>
              <w:pStyle w:val="Styltabeli1"/>
            </w:pPr>
            <w:r>
              <w:rPr>
                <w:rFonts w:eastAsia="Arial Unicode MS" w:hAnsi="Arial Unicode MS" w:cs="Arial Unicode MS"/>
              </w:rPr>
              <w:t>Day 1</w:t>
            </w:r>
          </w:p>
        </w:tc>
        <w:tc>
          <w:tcPr>
            <w:tcW w:w="4340" w:type="dxa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2ECB2E" w14:textId="77777777" w:rsidR="007823D1" w:rsidRDefault="002629C9">
            <w:pPr>
              <w:pStyle w:val="Styltabeli1"/>
            </w:pPr>
            <w:r>
              <w:rPr>
                <w:rFonts w:eastAsia="Arial Unicode MS" w:hAnsi="Arial Unicode MS" w:cs="Arial Unicode MS"/>
              </w:rPr>
              <w:t>Day 2</w:t>
            </w:r>
          </w:p>
        </w:tc>
      </w:tr>
      <w:tr w:rsidR="007823D1" w14:paraId="2BECE2CE" w14:textId="77777777">
        <w:tblPrEx>
          <w:shd w:val="clear" w:color="auto" w:fill="auto"/>
        </w:tblPrEx>
        <w:trPr>
          <w:trHeight w:val="279"/>
        </w:trPr>
        <w:tc>
          <w:tcPr>
            <w:tcW w:w="133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64937" w14:textId="77777777" w:rsidR="007823D1" w:rsidRDefault="007823D1"/>
        </w:tc>
        <w:tc>
          <w:tcPr>
            <w:tcW w:w="4340" w:type="dxa"/>
            <w:gridSpan w:val="3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39ED8" w14:textId="77777777" w:rsidR="007823D1" w:rsidRDefault="007823D1"/>
        </w:tc>
        <w:tc>
          <w:tcPr>
            <w:tcW w:w="4340" w:type="dxa"/>
            <w:gridSpan w:val="3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19278" w14:textId="77777777" w:rsidR="007823D1" w:rsidRDefault="007823D1"/>
        </w:tc>
      </w:tr>
      <w:tr w:rsidR="007823D1" w14:paraId="5B87A5CD" w14:textId="77777777">
        <w:tblPrEx>
          <w:shd w:val="clear" w:color="auto" w:fill="auto"/>
        </w:tblPrEx>
        <w:trPr>
          <w:trHeight w:val="279"/>
        </w:trPr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5D12D" w14:textId="77777777" w:rsidR="007823D1" w:rsidRDefault="007823D1"/>
        </w:tc>
        <w:tc>
          <w:tcPr>
            <w:tcW w:w="144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68B1A" w14:textId="77777777" w:rsidR="007823D1" w:rsidRDefault="007823D1"/>
        </w:tc>
        <w:tc>
          <w:tcPr>
            <w:tcW w:w="1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369E5" w14:textId="77777777" w:rsidR="007823D1" w:rsidRDefault="007823D1"/>
        </w:tc>
        <w:tc>
          <w:tcPr>
            <w:tcW w:w="1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23D01" w14:textId="77777777" w:rsidR="007823D1" w:rsidRDefault="007823D1"/>
        </w:tc>
        <w:tc>
          <w:tcPr>
            <w:tcW w:w="1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AF56D" w14:textId="77777777" w:rsidR="007823D1" w:rsidRDefault="007823D1"/>
        </w:tc>
        <w:tc>
          <w:tcPr>
            <w:tcW w:w="1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63AEF" w14:textId="77777777" w:rsidR="007823D1" w:rsidRDefault="007823D1"/>
        </w:tc>
        <w:tc>
          <w:tcPr>
            <w:tcW w:w="1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F8F42" w14:textId="77777777" w:rsidR="007823D1" w:rsidRDefault="007823D1"/>
        </w:tc>
      </w:tr>
      <w:tr w:rsidR="007823D1" w14:paraId="56AEE166" w14:textId="77777777">
        <w:tblPrEx>
          <w:shd w:val="clear" w:color="auto" w:fill="auto"/>
        </w:tblPrEx>
        <w:trPr>
          <w:trHeight w:val="279"/>
        </w:trPr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0869B" w14:textId="77777777" w:rsidR="007823D1" w:rsidRDefault="007823D1"/>
        </w:tc>
        <w:tc>
          <w:tcPr>
            <w:tcW w:w="144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8E00C" w14:textId="77777777" w:rsidR="007823D1" w:rsidRDefault="007823D1"/>
        </w:tc>
        <w:tc>
          <w:tcPr>
            <w:tcW w:w="1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7EA06" w14:textId="77777777" w:rsidR="007823D1" w:rsidRDefault="007823D1"/>
        </w:tc>
        <w:tc>
          <w:tcPr>
            <w:tcW w:w="1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9D4D3" w14:textId="77777777" w:rsidR="007823D1" w:rsidRDefault="007823D1"/>
        </w:tc>
        <w:tc>
          <w:tcPr>
            <w:tcW w:w="1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68B07" w14:textId="77777777" w:rsidR="007823D1" w:rsidRDefault="007823D1"/>
        </w:tc>
        <w:tc>
          <w:tcPr>
            <w:tcW w:w="1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0665C" w14:textId="77777777" w:rsidR="007823D1" w:rsidRDefault="007823D1"/>
        </w:tc>
        <w:tc>
          <w:tcPr>
            <w:tcW w:w="1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39098" w14:textId="77777777" w:rsidR="007823D1" w:rsidRDefault="007823D1"/>
        </w:tc>
      </w:tr>
      <w:tr w:rsidR="007823D1" w14:paraId="371AD501" w14:textId="77777777">
        <w:tblPrEx>
          <w:shd w:val="clear" w:color="auto" w:fill="auto"/>
        </w:tblPrEx>
        <w:trPr>
          <w:trHeight w:val="279"/>
        </w:trPr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9D927" w14:textId="77777777" w:rsidR="007823D1" w:rsidRDefault="007823D1"/>
        </w:tc>
        <w:tc>
          <w:tcPr>
            <w:tcW w:w="144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C7181" w14:textId="77777777" w:rsidR="007823D1" w:rsidRDefault="007823D1"/>
        </w:tc>
        <w:tc>
          <w:tcPr>
            <w:tcW w:w="1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B2E83" w14:textId="77777777" w:rsidR="007823D1" w:rsidRDefault="007823D1"/>
        </w:tc>
        <w:tc>
          <w:tcPr>
            <w:tcW w:w="1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450D2" w14:textId="77777777" w:rsidR="007823D1" w:rsidRDefault="007823D1"/>
        </w:tc>
        <w:tc>
          <w:tcPr>
            <w:tcW w:w="1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D8473" w14:textId="77777777" w:rsidR="007823D1" w:rsidRDefault="007823D1"/>
        </w:tc>
        <w:tc>
          <w:tcPr>
            <w:tcW w:w="1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EE280" w14:textId="77777777" w:rsidR="007823D1" w:rsidRDefault="007823D1"/>
        </w:tc>
        <w:tc>
          <w:tcPr>
            <w:tcW w:w="1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44795" w14:textId="77777777" w:rsidR="007823D1" w:rsidRDefault="007823D1"/>
        </w:tc>
      </w:tr>
      <w:tr w:rsidR="007823D1" w14:paraId="401BB970" w14:textId="77777777">
        <w:tblPrEx>
          <w:shd w:val="clear" w:color="auto" w:fill="auto"/>
        </w:tblPrEx>
        <w:trPr>
          <w:trHeight w:val="279"/>
        </w:trPr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A51D8" w14:textId="77777777" w:rsidR="007823D1" w:rsidRDefault="007823D1"/>
        </w:tc>
        <w:tc>
          <w:tcPr>
            <w:tcW w:w="144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29413" w14:textId="77777777" w:rsidR="007823D1" w:rsidRDefault="007823D1"/>
        </w:tc>
        <w:tc>
          <w:tcPr>
            <w:tcW w:w="1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87771E" w14:textId="77777777" w:rsidR="007823D1" w:rsidRDefault="007823D1"/>
        </w:tc>
        <w:tc>
          <w:tcPr>
            <w:tcW w:w="1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1880C" w14:textId="77777777" w:rsidR="007823D1" w:rsidRDefault="007823D1"/>
        </w:tc>
        <w:tc>
          <w:tcPr>
            <w:tcW w:w="1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D1F82" w14:textId="77777777" w:rsidR="007823D1" w:rsidRDefault="007823D1"/>
        </w:tc>
        <w:tc>
          <w:tcPr>
            <w:tcW w:w="1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E8E54" w14:textId="77777777" w:rsidR="007823D1" w:rsidRDefault="007823D1"/>
        </w:tc>
        <w:tc>
          <w:tcPr>
            <w:tcW w:w="1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6E6A9" w14:textId="77777777" w:rsidR="007823D1" w:rsidRDefault="007823D1"/>
        </w:tc>
      </w:tr>
      <w:tr w:rsidR="007823D1" w14:paraId="2B7EE04B" w14:textId="77777777">
        <w:tblPrEx>
          <w:shd w:val="clear" w:color="auto" w:fill="auto"/>
        </w:tblPrEx>
        <w:trPr>
          <w:trHeight w:val="279"/>
        </w:trPr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A5C194" w14:textId="77777777" w:rsidR="007823D1" w:rsidRDefault="007823D1"/>
        </w:tc>
        <w:tc>
          <w:tcPr>
            <w:tcW w:w="144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FED9C" w14:textId="77777777" w:rsidR="007823D1" w:rsidRDefault="007823D1"/>
        </w:tc>
        <w:tc>
          <w:tcPr>
            <w:tcW w:w="1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B3EE9" w14:textId="77777777" w:rsidR="007823D1" w:rsidRDefault="007823D1"/>
        </w:tc>
        <w:tc>
          <w:tcPr>
            <w:tcW w:w="1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934D5" w14:textId="77777777" w:rsidR="007823D1" w:rsidRDefault="007823D1"/>
        </w:tc>
        <w:tc>
          <w:tcPr>
            <w:tcW w:w="1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C8E18" w14:textId="77777777" w:rsidR="007823D1" w:rsidRDefault="007823D1"/>
        </w:tc>
        <w:tc>
          <w:tcPr>
            <w:tcW w:w="1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409D5" w14:textId="77777777" w:rsidR="007823D1" w:rsidRDefault="007823D1"/>
        </w:tc>
        <w:tc>
          <w:tcPr>
            <w:tcW w:w="1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0A056C" w14:textId="77777777" w:rsidR="007823D1" w:rsidRDefault="007823D1"/>
        </w:tc>
      </w:tr>
      <w:tr w:rsidR="007823D1" w14:paraId="5E789B2A" w14:textId="77777777">
        <w:tblPrEx>
          <w:shd w:val="clear" w:color="auto" w:fill="auto"/>
        </w:tblPrEx>
        <w:trPr>
          <w:trHeight w:val="279"/>
        </w:trPr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F71D7" w14:textId="77777777" w:rsidR="007823D1" w:rsidRDefault="007823D1"/>
        </w:tc>
        <w:tc>
          <w:tcPr>
            <w:tcW w:w="144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F21B7" w14:textId="77777777" w:rsidR="007823D1" w:rsidRDefault="007823D1"/>
        </w:tc>
        <w:tc>
          <w:tcPr>
            <w:tcW w:w="1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D56CC" w14:textId="77777777" w:rsidR="007823D1" w:rsidRDefault="007823D1"/>
        </w:tc>
        <w:tc>
          <w:tcPr>
            <w:tcW w:w="1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A7D0E9" w14:textId="77777777" w:rsidR="007823D1" w:rsidRDefault="007823D1"/>
        </w:tc>
        <w:tc>
          <w:tcPr>
            <w:tcW w:w="1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65DC6" w14:textId="77777777" w:rsidR="007823D1" w:rsidRDefault="007823D1"/>
        </w:tc>
        <w:tc>
          <w:tcPr>
            <w:tcW w:w="1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85AAF" w14:textId="77777777" w:rsidR="007823D1" w:rsidRDefault="007823D1"/>
        </w:tc>
        <w:tc>
          <w:tcPr>
            <w:tcW w:w="1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BB8AC" w14:textId="77777777" w:rsidR="007823D1" w:rsidRDefault="007823D1"/>
        </w:tc>
      </w:tr>
    </w:tbl>
    <w:p w14:paraId="53E57DB0" w14:textId="77777777" w:rsidR="007823D1" w:rsidRDefault="007823D1" w:rsidP="002629C9">
      <w:pPr>
        <w:pStyle w:val="Tre"/>
        <w:rPr>
          <w:sz w:val="24"/>
          <w:szCs w:val="24"/>
        </w:rPr>
      </w:pPr>
    </w:p>
    <w:p w14:paraId="2613A434" w14:textId="77777777" w:rsidR="007823D1" w:rsidRDefault="002629C9" w:rsidP="002629C9">
      <w:pPr>
        <w:pStyle w:val="Nagwek31"/>
        <w:numPr>
          <w:ilvl w:val="0"/>
          <w:numId w:val="3"/>
        </w:numPr>
      </w:pPr>
      <w:r>
        <w:t>Method of analysis</w:t>
      </w:r>
    </w:p>
    <w:p w14:paraId="5A8F1B82" w14:textId="77777777" w:rsidR="00AD0717" w:rsidRPr="00AD0717" w:rsidRDefault="00AD0717" w:rsidP="00AD0717">
      <w:pPr>
        <w:pStyle w:val="Tre"/>
      </w:pPr>
      <w:bookmarkStart w:id="0" w:name="_GoBack"/>
      <w:bookmarkEnd w:id="0"/>
    </w:p>
    <w:p w14:paraId="3F1F220B" w14:textId="77777777" w:rsidR="002629C9" w:rsidRDefault="002629C9" w:rsidP="002629C9">
      <w:pPr>
        <w:pStyle w:val="Nagwek31"/>
        <w:numPr>
          <w:ilvl w:val="0"/>
          <w:numId w:val="3"/>
        </w:numPr>
      </w:pPr>
      <w:r>
        <w:t>Resources to be acquired/prepared</w:t>
      </w:r>
    </w:p>
    <w:p w14:paraId="2869D557" w14:textId="77777777" w:rsidR="00AD0717" w:rsidRPr="00AD0717" w:rsidRDefault="00AD0717" w:rsidP="00AD0717">
      <w:pPr>
        <w:pStyle w:val="Tre"/>
      </w:pPr>
    </w:p>
    <w:p w14:paraId="7F2A402C" w14:textId="77777777" w:rsidR="002629C9" w:rsidRDefault="00AD0717" w:rsidP="002629C9">
      <w:pPr>
        <w:pStyle w:val="Nagwek31"/>
        <w:numPr>
          <w:ilvl w:val="0"/>
          <w:numId w:val="3"/>
        </w:numPr>
      </w:pPr>
      <w:r>
        <w:t>Course of Study</w:t>
      </w:r>
    </w:p>
    <w:p w14:paraId="12ECC276" w14:textId="77777777" w:rsidR="00AD0717" w:rsidRPr="00AD0717" w:rsidRDefault="00AD0717" w:rsidP="00AD0717">
      <w:pPr>
        <w:pStyle w:val="Tre"/>
      </w:pPr>
    </w:p>
    <w:p w14:paraId="1FECE0B1" w14:textId="77777777" w:rsidR="002629C9" w:rsidRPr="002629C9" w:rsidRDefault="002629C9" w:rsidP="002629C9">
      <w:pPr>
        <w:pStyle w:val="Nagwek31"/>
        <w:numPr>
          <w:ilvl w:val="0"/>
          <w:numId w:val="3"/>
        </w:numPr>
      </w:pPr>
      <w:r>
        <w:t>Personnel Involved</w:t>
      </w:r>
    </w:p>
    <w:sectPr w:rsidR="002629C9" w:rsidRPr="002629C9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88C40E" w14:textId="77777777" w:rsidR="00646B29" w:rsidRDefault="00646B29">
      <w:r>
        <w:separator/>
      </w:r>
    </w:p>
  </w:endnote>
  <w:endnote w:type="continuationSeparator" w:id="0">
    <w:p w14:paraId="2B763648" w14:textId="77777777" w:rsidR="00646B29" w:rsidRDefault="00646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C7CAAA" w14:textId="77777777" w:rsidR="007823D1" w:rsidRDefault="007823D1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D7D214" w14:textId="77777777" w:rsidR="00646B29" w:rsidRDefault="00646B29">
      <w:r>
        <w:separator/>
      </w:r>
    </w:p>
  </w:footnote>
  <w:footnote w:type="continuationSeparator" w:id="0">
    <w:p w14:paraId="25E496AA" w14:textId="77777777" w:rsidR="00646B29" w:rsidRDefault="00646B2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D54804" w14:textId="77777777" w:rsidR="007823D1" w:rsidRDefault="007823D1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7D2466"/>
    <w:multiLevelType w:val="multilevel"/>
    <w:tmpl w:val="115C3B1A"/>
    <w:lvl w:ilvl="0">
      <w:start w:val="1"/>
      <w:numFmt w:val="decimal"/>
      <w:lvlText w:val="%1."/>
      <w:lvlJc w:val="left"/>
      <w:pPr>
        <w:tabs>
          <w:tab w:val="num" w:pos="458"/>
        </w:tabs>
        <w:ind w:left="458" w:hanging="458"/>
      </w:pPr>
      <w:rPr>
        <w:rFonts w:ascii="Helvetica Light" w:eastAsia="Helvetica Light" w:hAnsi="Helvetica Light" w:cs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5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818"/>
        </w:tabs>
        <w:ind w:left="818" w:hanging="458"/>
      </w:pPr>
      <w:rPr>
        <w:rFonts w:ascii="Helvetica Light" w:eastAsia="Helvetica Light" w:hAnsi="Helvetica Light" w:cs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5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178"/>
        </w:tabs>
        <w:ind w:left="1178" w:hanging="458"/>
      </w:pPr>
      <w:rPr>
        <w:rFonts w:ascii="Helvetica Light" w:eastAsia="Helvetica Light" w:hAnsi="Helvetica Light" w:cs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5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538"/>
        </w:tabs>
        <w:ind w:left="1538" w:hanging="458"/>
      </w:pPr>
      <w:rPr>
        <w:rFonts w:ascii="Helvetica Light" w:eastAsia="Helvetica Light" w:hAnsi="Helvetica Light" w:cs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5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1898"/>
        </w:tabs>
        <w:ind w:left="1898" w:hanging="458"/>
      </w:pPr>
      <w:rPr>
        <w:rFonts w:ascii="Helvetica Light" w:eastAsia="Helvetica Light" w:hAnsi="Helvetica Light" w:cs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5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2258"/>
        </w:tabs>
        <w:ind w:left="2258" w:hanging="458"/>
      </w:pPr>
      <w:rPr>
        <w:rFonts w:ascii="Helvetica Light" w:eastAsia="Helvetica Light" w:hAnsi="Helvetica Light" w:cs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5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618"/>
        </w:tabs>
        <w:ind w:left="2618" w:hanging="458"/>
      </w:pPr>
      <w:rPr>
        <w:rFonts w:ascii="Helvetica Light" w:eastAsia="Helvetica Light" w:hAnsi="Helvetica Light" w:cs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5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2978"/>
        </w:tabs>
        <w:ind w:left="2978" w:hanging="458"/>
      </w:pPr>
      <w:rPr>
        <w:rFonts w:ascii="Helvetica Light" w:eastAsia="Helvetica Light" w:hAnsi="Helvetica Light" w:cs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5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3338"/>
        </w:tabs>
        <w:ind w:left="3338" w:hanging="458"/>
      </w:pPr>
      <w:rPr>
        <w:rFonts w:ascii="Helvetica Light" w:eastAsia="Helvetica Light" w:hAnsi="Helvetica Light" w:cs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5"/>
        <w:kern w:val="0"/>
        <w:position w:val="0"/>
        <w:sz w:val="28"/>
        <w:szCs w:val="28"/>
        <w:u w:val="none"/>
        <w:vertAlign w:val="baseline"/>
      </w:rPr>
    </w:lvl>
  </w:abstractNum>
  <w:abstractNum w:abstractNumId="1">
    <w:nsid w:val="393F75C6"/>
    <w:multiLevelType w:val="multilevel"/>
    <w:tmpl w:val="DBDC4A6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="Helvetica Light" w:eastAsia="Helvetica Light" w:hAnsi="Helvetica Light" w:cs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5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818"/>
        </w:tabs>
        <w:ind w:left="818" w:hanging="458"/>
      </w:pPr>
      <w:rPr>
        <w:rFonts w:ascii="Helvetica Light" w:eastAsia="Helvetica Light" w:hAnsi="Helvetica Light" w:cs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5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178"/>
        </w:tabs>
        <w:ind w:left="1178" w:hanging="458"/>
      </w:pPr>
      <w:rPr>
        <w:rFonts w:ascii="Helvetica Light" w:eastAsia="Helvetica Light" w:hAnsi="Helvetica Light" w:cs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5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538"/>
        </w:tabs>
        <w:ind w:left="1538" w:hanging="458"/>
      </w:pPr>
      <w:rPr>
        <w:rFonts w:ascii="Helvetica Light" w:eastAsia="Helvetica Light" w:hAnsi="Helvetica Light" w:cs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5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1898"/>
        </w:tabs>
        <w:ind w:left="1898" w:hanging="458"/>
      </w:pPr>
      <w:rPr>
        <w:rFonts w:ascii="Helvetica Light" w:eastAsia="Helvetica Light" w:hAnsi="Helvetica Light" w:cs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5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2258"/>
        </w:tabs>
        <w:ind w:left="2258" w:hanging="458"/>
      </w:pPr>
      <w:rPr>
        <w:rFonts w:ascii="Helvetica Light" w:eastAsia="Helvetica Light" w:hAnsi="Helvetica Light" w:cs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5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618"/>
        </w:tabs>
        <w:ind w:left="2618" w:hanging="458"/>
      </w:pPr>
      <w:rPr>
        <w:rFonts w:ascii="Helvetica Light" w:eastAsia="Helvetica Light" w:hAnsi="Helvetica Light" w:cs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5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2978"/>
        </w:tabs>
        <w:ind w:left="2978" w:hanging="458"/>
      </w:pPr>
      <w:rPr>
        <w:rFonts w:ascii="Helvetica Light" w:eastAsia="Helvetica Light" w:hAnsi="Helvetica Light" w:cs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5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3338"/>
        </w:tabs>
        <w:ind w:left="3338" w:hanging="458"/>
      </w:pPr>
      <w:rPr>
        <w:rFonts w:ascii="Helvetica Light" w:eastAsia="Helvetica Light" w:hAnsi="Helvetica Light" w:cs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5"/>
        <w:kern w:val="0"/>
        <w:position w:val="0"/>
        <w:sz w:val="28"/>
        <w:szCs w:val="28"/>
        <w:u w:val="none"/>
        <w:vertAlign w:val="baseline"/>
      </w:rPr>
    </w:lvl>
  </w:abstractNum>
  <w:abstractNum w:abstractNumId="2">
    <w:nsid w:val="5DB23E0B"/>
    <w:multiLevelType w:val="multilevel"/>
    <w:tmpl w:val="E65E3E2A"/>
    <w:styleLink w:val="List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="Helvetica Light" w:eastAsia="Helvetica Light" w:hAnsi="Helvetica Light" w:cs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5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818"/>
        </w:tabs>
        <w:ind w:left="818" w:hanging="458"/>
      </w:pPr>
      <w:rPr>
        <w:rFonts w:ascii="Helvetica Light" w:eastAsia="Helvetica Light" w:hAnsi="Helvetica Light" w:cs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5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178"/>
        </w:tabs>
        <w:ind w:left="1178" w:hanging="458"/>
      </w:pPr>
      <w:rPr>
        <w:rFonts w:ascii="Helvetica Light" w:eastAsia="Helvetica Light" w:hAnsi="Helvetica Light" w:cs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5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538"/>
        </w:tabs>
        <w:ind w:left="1538" w:hanging="458"/>
      </w:pPr>
      <w:rPr>
        <w:rFonts w:ascii="Helvetica Light" w:eastAsia="Helvetica Light" w:hAnsi="Helvetica Light" w:cs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5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1898"/>
        </w:tabs>
        <w:ind w:left="1898" w:hanging="458"/>
      </w:pPr>
      <w:rPr>
        <w:rFonts w:ascii="Helvetica Light" w:eastAsia="Helvetica Light" w:hAnsi="Helvetica Light" w:cs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5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2258"/>
        </w:tabs>
        <w:ind w:left="2258" w:hanging="458"/>
      </w:pPr>
      <w:rPr>
        <w:rFonts w:ascii="Helvetica Light" w:eastAsia="Helvetica Light" w:hAnsi="Helvetica Light" w:cs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5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618"/>
        </w:tabs>
        <w:ind w:left="2618" w:hanging="458"/>
      </w:pPr>
      <w:rPr>
        <w:rFonts w:ascii="Helvetica Light" w:eastAsia="Helvetica Light" w:hAnsi="Helvetica Light" w:cs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5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2978"/>
        </w:tabs>
        <w:ind w:left="2978" w:hanging="458"/>
      </w:pPr>
      <w:rPr>
        <w:rFonts w:ascii="Helvetica Light" w:eastAsia="Helvetica Light" w:hAnsi="Helvetica Light" w:cs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5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3338"/>
        </w:tabs>
        <w:ind w:left="3338" w:hanging="458"/>
      </w:pPr>
      <w:rPr>
        <w:rFonts w:ascii="Helvetica Light" w:eastAsia="Helvetica Light" w:hAnsi="Helvetica Light" w:cs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5"/>
        <w:kern w:val="0"/>
        <w:position w:val="0"/>
        <w:sz w:val="28"/>
        <w:szCs w:val="28"/>
        <w:u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795CDC"/>
    <w:rsid w:val="002629C9"/>
    <w:rsid w:val="00285477"/>
    <w:rsid w:val="003B03F6"/>
    <w:rsid w:val="00646B29"/>
    <w:rsid w:val="007823D1"/>
    <w:rsid w:val="00795CDC"/>
    <w:rsid w:val="00AD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A925FC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Nagwek1">
    <w:name w:val="Nagłówek1"/>
    <w:next w:val="Tre"/>
    <w:pPr>
      <w:keepNext/>
      <w:outlineLvl w:val="0"/>
    </w:pPr>
    <w:rPr>
      <w:rFonts w:ascii="Helvetica" w:hAnsi="Arial Unicode MS" w:cs="Arial Unicode MS"/>
      <w:b/>
      <w:bCs/>
      <w:color w:val="000000"/>
      <w:sz w:val="36"/>
      <w:szCs w:val="36"/>
    </w:rPr>
  </w:style>
  <w:style w:type="paragraph" w:customStyle="1" w:styleId="Tre">
    <w:name w:val="Treść"/>
    <w:rPr>
      <w:rFonts w:ascii="Helvetica" w:hAnsi="Arial Unicode MS" w:cs="Arial Unicode MS"/>
      <w:color w:val="000000"/>
      <w:sz w:val="22"/>
      <w:szCs w:val="22"/>
    </w:rPr>
  </w:style>
  <w:style w:type="paragraph" w:customStyle="1" w:styleId="Nagwek21">
    <w:name w:val="Nagłówek 21"/>
    <w:next w:val="Tre"/>
    <w:pPr>
      <w:keepNext/>
      <w:outlineLvl w:val="1"/>
    </w:pPr>
    <w:rPr>
      <w:rFonts w:ascii="Helvetica" w:hAnsi="Arial Unicode MS" w:cs="Arial Unicode MS"/>
      <w:b/>
      <w:bCs/>
      <w:color w:val="000000"/>
      <w:sz w:val="32"/>
      <w:szCs w:val="32"/>
    </w:rPr>
  </w:style>
  <w:style w:type="paragraph" w:customStyle="1" w:styleId="Nagwek31">
    <w:name w:val="Nagłówek 31"/>
    <w:next w:val="Tre"/>
    <w:pPr>
      <w:keepNext/>
      <w:spacing w:before="360" w:after="40" w:line="288" w:lineRule="auto"/>
      <w:outlineLvl w:val="2"/>
    </w:pPr>
    <w:rPr>
      <w:rFonts w:ascii="Helvetica Light" w:hAnsi="Arial Unicode MS" w:cs="Arial Unicode MS"/>
      <w:color w:val="000000"/>
      <w:spacing w:val="5"/>
      <w:sz w:val="28"/>
      <w:szCs w:val="28"/>
    </w:rPr>
  </w:style>
  <w:style w:type="numbering" w:customStyle="1" w:styleId="List0">
    <w:name w:val="List 0"/>
    <w:basedOn w:val="Numery"/>
    <w:pPr>
      <w:numPr>
        <w:numId w:val="3"/>
      </w:numPr>
    </w:pPr>
  </w:style>
  <w:style w:type="numbering" w:customStyle="1" w:styleId="Numery">
    <w:name w:val="Numery"/>
  </w:style>
  <w:style w:type="paragraph" w:customStyle="1" w:styleId="Styltabeli1">
    <w:name w:val="Styl tabeli 1"/>
    <w:rPr>
      <w:rFonts w:ascii="Helvetica" w:eastAsia="Helvetica" w:hAnsi="Helvetica" w:cs="Helvetica"/>
      <w:b/>
      <w:b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7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pascalknierim/Library/Containers/com.apple.mail/Data/Library/Mail%20Downloads/AD996328-C4EC-4BC3-A7AC-E1B675E4BB2F/StudyDesign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StudyDesignTemplate.dotx</Template>
  <TotalTime>4</TotalTime>
  <Pages>2</Pages>
  <Words>65</Words>
  <Characters>371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Chalmers University of Technology</Company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 Knierim</dc:creator>
  <cp:lastModifiedBy>Pascal Knierim</cp:lastModifiedBy>
  <cp:revision>1</cp:revision>
  <dcterms:created xsi:type="dcterms:W3CDTF">2016-11-25T15:46:00Z</dcterms:created>
  <dcterms:modified xsi:type="dcterms:W3CDTF">2016-11-25T15:50:00Z</dcterms:modified>
</cp:coreProperties>
</file>